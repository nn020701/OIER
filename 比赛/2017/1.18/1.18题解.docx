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F8" w:rsidRPr="00A723D5" w:rsidRDefault="00AB48F8" w:rsidP="00A723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B48F8" w:rsidRDefault="00AB48F8" w:rsidP="00D40496"/>
    <w:p w:rsidR="00AB48F8" w:rsidRPr="00D40496" w:rsidRDefault="00AB48F8" w:rsidP="00D40496">
      <w:r>
        <w:t>T</w:t>
      </w:r>
      <w:r w:rsidRPr="00D40496">
        <w:t>1</w:t>
      </w:r>
    </w:p>
    <w:p w:rsidR="00AB48F8" w:rsidRPr="00D40496" w:rsidRDefault="00AB48F8" w:rsidP="00B9407E">
      <w:pPr>
        <w:ind w:firstLineChars="100" w:firstLine="31680"/>
      </w:pPr>
      <w:r w:rsidRPr="00D40496">
        <w:rPr>
          <w:rFonts w:hint="eastAsia"/>
        </w:rPr>
        <w:t>据说</w:t>
      </w:r>
      <w:r w:rsidRPr="00D40496">
        <w:t>NOIP2015</w:t>
      </w:r>
      <w:r w:rsidRPr="00D40496">
        <w:rPr>
          <w:rFonts w:hint="eastAsia"/>
        </w:rPr>
        <w:t>初赛出现过</w:t>
      </w:r>
      <w:r w:rsidRPr="00D40496">
        <w:t>orz</w:t>
      </w:r>
    </w:p>
    <w:p w:rsidR="00AB48F8" w:rsidRPr="00D40496" w:rsidRDefault="00AB48F8" w:rsidP="00D40496">
      <w:r w:rsidRPr="00D40496">
        <w:t>30%:</w:t>
      </w:r>
      <w:r w:rsidRPr="00D40496">
        <w:rPr>
          <w:rFonts w:hint="eastAsia"/>
        </w:rPr>
        <w:t>暴力枚举每个区间的始末端点。</w:t>
      </w:r>
      <w:r w:rsidRPr="00D40496">
        <w:t>O(n4)</w:t>
      </w:r>
    </w:p>
    <w:p w:rsidR="00AB48F8" w:rsidRPr="00D40496" w:rsidRDefault="00AB48F8" w:rsidP="00D40496">
      <w:r w:rsidRPr="00D40496">
        <w:t xml:space="preserve">  60%:</w:t>
      </w:r>
      <w:r w:rsidRPr="00D40496">
        <w:rPr>
          <w:rFonts w:hint="eastAsia"/>
        </w:rPr>
        <w:t>枚举断点然后暴力求和。</w:t>
      </w:r>
      <w:r w:rsidRPr="00D40496">
        <w:t>O(n2)</w:t>
      </w:r>
    </w:p>
    <w:p w:rsidR="00AB48F8" w:rsidRPr="00D40496" w:rsidRDefault="00AB48F8" w:rsidP="00B9407E">
      <w:pPr>
        <w:ind w:firstLineChars="100" w:firstLine="31680"/>
      </w:pPr>
      <w:r w:rsidRPr="00D40496">
        <w:t>100%:</w:t>
      </w:r>
      <w:r w:rsidRPr="00D40496">
        <w:rPr>
          <w:rFonts w:hint="eastAsia"/>
        </w:rPr>
        <w:t>相当于求所有点左右方向的最大连续子段和。</w:t>
      </w:r>
      <w:r w:rsidRPr="00D40496">
        <w:t>O(n)</w:t>
      </w:r>
    </w:p>
    <w:p w:rsidR="00AB48F8" w:rsidRPr="00D40496" w:rsidRDefault="00AB48F8" w:rsidP="00B9407E">
      <w:pPr>
        <w:ind w:firstLineChars="100" w:firstLine="31680"/>
      </w:pPr>
      <w:r w:rsidRPr="00D40496">
        <w:rPr>
          <w:rFonts w:hint="eastAsia"/>
        </w:rPr>
        <w:t>见</w:t>
      </w:r>
      <w:hyperlink r:id="rId4" w:history="1">
        <w:r w:rsidRPr="00D40496">
          <w:rPr>
            <w:rStyle w:val="Hyperlink"/>
          </w:rPr>
          <w:t>http://blog.csdn.net/zhong36060123/article/details/4381391</w:t>
        </w:r>
      </w:hyperlink>
    </w:p>
    <w:p w:rsidR="00AB48F8" w:rsidRPr="00D40496" w:rsidRDefault="00AB48F8" w:rsidP="00D40496">
      <w:r w:rsidRPr="00D40496">
        <w:t>T2</w:t>
      </w:r>
    </w:p>
    <w:p w:rsidR="00AB48F8" w:rsidRPr="00D40496" w:rsidRDefault="00AB48F8" w:rsidP="00D40496">
      <w:r w:rsidRPr="00D40496">
        <w:t>60%:</w:t>
      </w:r>
      <w:r w:rsidRPr="00D40496">
        <w:rPr>
          <w:rFonts w:hint="eastAsia"/>
        </w:rPr>
        <w:t>暴力枚举是否包括在当前集合内。</w:t>
      </w:r>
      <w:r w:rsidRPr="00D40496">
        <w:t>O(2n)</w:t>
      </w:r>
    </w:p>
    <w:p w:rsidR="00AB48F8" w:rsidRPr="00D40496" w:rsidRDefault="00AB48F8" w:rsidP="00B9407E">
      <w:pPr>
        <w:ind w:firstLineChars="100" w:firstLine="31680"/>
      </w:pPr>
      <w:r w:rsidRPr="00D40496">
        <w:t>100%:</w:t>
      </w:r>
      <w:r w:rsidRPr="00D40496">
        <w:rPr>
          <w:rFonts w:hint="eastAsia"/>
        </w:rPr>
        <w:t>由于比利的三角函数做法被叉掉，能让我理解的做法只有随机化了</w:t>
      </w:r>
      <w:r w:rsidRPr="00D40496">
        <w:t>orz</w:t>
      </w:r>
    </w:p>
    <w:p w:rsidR="00AB48F8" w:rsidRPr="00D40496" w:rsidRDefault="00AB48F8" w:rsidP="00D40496">
      <w:r w:rsidRPr="00D40496">
        <w:rPr>
          <w:rFonts w:hint="eastAsia"/>
        </w:rPr>
        <w:t>考虑在当前序列情况下依次取点能够取到的集合点数，取其中最大值。</w:t>
      </w:r>
    </w:p>
    <w:p w:rsidR="00AB48F8" w:rsidRPr="00D40496" w:rsidRDefault="00AB48F8" w:rsidP="00B9407E">
      <w:pPr>
        <w:ind w:firstLineChars="100" w:firstLine="31680"/>
      </w:pPr>
      <w:r w:rsidRPr="00D40496">
        <w:rPr>
          <w:rFonts w:hint="eastAsia"/>
        </w:rPr>
        <w:t>利用</w:t>
      </w:r>
      <w:r w:rsidRPr="00D40496">
        <w:t>bitset</w:t>
      </w:r>
      <w:r w:rsidRPr="00D40496">
        <w:rPr>
          <w:rFonts w:hint="eastAsia"/>
        </w:rPr>
        <w:t>的逻辑运算可以把这个过程卡到</w:t>
      </w:r>
      <w:r w:rsidRPr="00D40496">
        <w:t>n2/32</w:t>
      </w:r>
      <w:r w:rsidRPr="00D40496">
        <w:rPr>
          <w:rFonts w:hint="eastAsia"/>
        </w:rPr>
        <w:t>，基本保证随机时不会</w:t>
      </w:r>
      <w:r w:rsidRPr="00D40496">
        <w:t>TE</w:t>
      </w:r>
      <w:r w:rsidRPr="00D40496">
        <w:rPr>
          <w:rFonts w:hint="eastAsia"/>
        </w:rPr>
        <w:t>。</w:t>
      </w:r>
    </w:p>
    <w:p w:rsidR="00AB48F8" w:rsidRPr="00D40496" w:rsidRDefault="00AB48F8" w:rsidP="00B9407E">
      <w:pPr>
        <w:ind w:firstLineChars="100" w:firstLine="31680"/>
        <w:rPr>
          <w:strike/>
        </w:rPr>
      </w:pPr>
      <w:r w:rsidRPr="00D40496">
        <w:rPr>
          <w:rFonts w:hint="eastAsia"/>
        </w:rPr>
        <w:t>大约随机取点顺序一万次以后错误概率就在千分之一以下</w:t>
      </w:r>
      <w:r w:rsidRPr="00D40496">
        <w:rPr>
          <w:strike/>
        </w:rPr>
        <w:t>(</w:t>
      </w:r>
      <w:r w:rsidRPr="00D40496">
        <w:rPr>
          <w:rFonts w:hint="eastAsia"/>
          <w:strike/>
        </w:rPr>
        <w:t>其实是我不会证</w:t>
      </w:r>
      <w:r w:rsidRPr="00D40496">
        <w:rPr>
          <w:strike/>
        </w:rPr>
        <w:t>)</w:t>
      </w:r>
    </w:p>
    <w:p w:rsidR="00AB48F8" w:rsidRPr="00D40496" w:rsidRDefault="00AB48F8" w:rsidP="00B9407E">
      <w:pPr>
        <w:ind w:firstLineChars="100" w:firstLine="31680"/>
      </w:pPr>
      <w:r w:rsidRPr="00D40496">
        <w:t>ps</w:t>
      </w:r>
      <w:r w:rsidRPr="00D40496">
        <w:rPr>
          <w:rFonts w:hint="eastAsia"/>
        </w:rPr>
        <w:t>：原数据似乎不强可以用错误贪心</w:t>
      </w:r>
      <w:r w:rsidRPr="00D40496">
        <w:t>A</w:t>
      </w:r>
      <w:r w:rsidRPr="00D40496">
        <w:rPr>
          <w:rFonts w:hint="eastAsia"/>
        </w:rPr>
        <w:t>过去。</w:t>
      </w:r>
    </w:p>
    <w:p w:rsidR="00AB48F8" w:rsidRPr="00D40496" w:rsidRDefault="00AB48F8" w:rsidP="00D40496">
      <w:r w:rsidRPr="00D40496">
        <w:t>T3</w:t>
      </w:r>
    </w:p>
    <w:p w:rsidR="00AB48F8" w:rsidRPr="00D40496" w:rsidRDefault="00AB48F8" w:rsidP="00D40496">
      <w:r w:rsidRPr="00D40496">
        <w:t>30%:GCD</w:t>
      </w:r>
      <w:r w:rsidRPr="00D40496">
        <w:rPr>
          <w:rFonts w:hint="eastAsia"/>
        </w:rPr>
        <w:t>加暴力枚举路程长度。</w:t>
      </w:r>
      <w:r w:rsidRPr="00D40496">
        <w:t>O(n)</w:t>
      </w:r>
    </w:p>
    <w:p w:rsidR="00AB48F8" w:rsidRPr="00D40496" w:rsidRDefault="00AB48F8" w:rsidP="00D40496">
      <w:r w:rsidRPr="00D40496">
        <w:t xml:space="preserve">  100%:</w:t>
      </w:r>
      <w:r w:rsidRPr="00D40496">
        <w:rPr>
          <w:rFonts w:hint="eastAsia"/>
        </w:rPr>
        <w:t>由于</w:t>
      </w:r>
      <w:r w:rsidRPr="00D40496">
        <w:t>(a*lcm(a,b)+k)%a=(a*lcm(a,b)+k)%b(0&lt;=k&lt;b)</w:t>
      </w:r>
      <w:r w:rsidRPr="00D40496">
        <w:rPr>
          <w:rFonts w:hint="eastAsia"/>
        </w:rPr>
        <w:t>，所以前面每个</w:t>
      </w:r>
      <w:r w:rsidRPr="00D40496">
        <w:t>lcm(a,b)</w:t>
      </w:r>
      <w:r w:rsidRPr="00D40496">
        <w:rPr>
          <w:rFonts w:hint="eastAsia"/>
        </w:rPr>
        <w:t>对答案贡献为</w:t>
      </w:r>
      <w:r w:rsidRPr="00D40496">
        <w:t>b</w:t>
      </w:r>
      <w:r w:rsidRPr="00D40496">
        <w:rPr>
          <w:rFonts w:hint="eastAsia"/>
        </w:rPr>
        <w:t>的记录然后直接判断</w:t>
      </w:r>
      <w:r w:rsidRPr="00D40496">
        <w:t>b</w:t>
      </w:r>
      <w:r w:rsidRPr="00D40496">
        <w:rPr>
          <w:rFonts w:hint="eastAsia"/>
        </w:rPr>
        <w:t>大还是</w:t>
      </w:r>
      <w:r w:rsidRPr="00D40496">
        <w:t>l%lcm(a,b)</w:t>
      </w:r>
      <w:r w:rsidRPr="00D40496">
        <w:rPr>
          <w:rFonts w:hint="eastAsia"/>
        </w:rPr>
        <w:t>大。</w:t>
      </w:r>
      <w:r w:rsidRPr="00D40496">
        <w:t>O(logn)</w:t>
      </w:r>
    </w:p>
    <w:p w:rsidR="00AB48F8" w:rsidRPr="00D40496" w:rsidRDefault="00AB48F8" w:rsidP="00D40496">
      <w:r w:rsidRPr="00D40496">
        <w:t>T4</w:t>
      </w:r>
    </w:p>
    <w:p w:rsidR="00AB48F8" w:rsidRDefault="00AB48F8" w:rsidP="00D40496">
      <w:r w:rsidRPr="00D40496">
        <w:rPr>
          <w:rFonts w:hint="eastAsia"/>
        </w:rPr>
        <w:t>二合一题，</w:t>
      </w:r>
      <w:r w:rsidRPr="00D40496">
        <w:rPr>
          <w:rFonts w:hint="eastAsia"/>
          <w:strike/>
        </w:rPr>
        <w:t>略显</w:t>
      </w:r>
      <w:r>
        <w:rPr>
          <w:rFonts w:hint="eastAsia"/>
          <w:strike/>
        </w:rPr>
        <w:t>毒瘤</w:t>
      </w:r>
      <w:r>
        <w:rPr>
          <w:rFonts w:hint="eastAsia"/>
        </w:rPr>
        <w:t>。</w:t>
      </w:r>
    </w:p>
    <w:p w:rsidR="00AB48F8" w:rsidRPr="00D40496" w:rsidRDefault="00AB48F8" w:rsidP="00D40496">
      <w:r w:rsidRPr="005E5BA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211.5pt;height:351.75pt;visibility:visible">
            <v:imagedata r:id="rId5" o:title=""/>
          </v:shape>
        </w:pict>
      </w:r>
    </w:p>
    <w:p w:rsidR="00AB48F8" w:rsidRPr="00D40496" w:rsidRDefault="00AB48F8" w:rsidP="00D40496">
      <w:r w:rsidRPr="00D40496">
        <w:t xml:space="preserve">  </w:t>
      </w:r>
      <w:r w:rsidRPr="00D40496">
        <w:rPr>
          <w:rFonts w:hint="eastAsia"/>
        </w:rPr>
        <w:t>对于</w:t>
      </w:r>
      <w:r w:rsidRPr="00D40496">
        <w:t>n=1</w:t>
      </w:r>
      <w:r w:rsidRPr="00D40496">
        <w:rPr>
          <w:rFonts w:hint="eastAsia"/>
        </w:rPr>
        <w:t>或</w:t>
      </w:r>
      <w:r w:rsidRPr="00D40496">
        <w:t>m=1</w:t>
      </w:r>
      <w:r w:rsidRPr="00D40496">
        <w:rPr>
          <w:rFonts w:hint="eastAsia"/>
        </w:rPr>
        <w:t>分别特判</w:t>
      </w:r>
    </w:p>
    <w:p w:rsidR="00AB48F8" w:rsidRPr="00D40496" w:rsidRDefault="00AB48F8" w:rsidP="00B9407E">
      <w:pPr>
        <w:ind w:firstLineChars="100" w:firstLine="31680"/>
      </w:pPr>
      <w:r w:rsidRPr="00D40496">
        <w:rPr>
          <w:rFonts w:hint="eastAsia"/>
        </w:rPr>
        <w:t>对于</w:t>
      </w:r>
      <w:r w:rsidRPr="00D40496">
        <w:t>n=1</w:t>
      </w:r>
      <w:r w:rsidRPr="00D40496">
        <w:rPr>
          <w:rFonts w:hint="eastAsia"/>
        </w:rPr>
        <w:t>需要按</w:t>
      </w:r>
      <w:r w:rsidRPr="00D40496">
        <w:t>y</w:t>
      </w:r>
      <w:r w:rsidRPr="00D40496">
        <w:rPr>
          <w:rFonts w:hint="eastAsia"/>
        </w:rPr>
        <w:t>坐标排序去重，再把剩下空着的格子破坏。</w:t>
      </w:r>
    </w:p>
    <w:p w:rsidR="00AB48F8" w:rsidRPr="00D40496" w:rsidRDefault="00AB48F8" w:rsidP="00B9407E">
      <w:pPr>
        <w:ind w:firstLineChars="100" w:firstLine="31680"/>
      </w:pPr>
      <w:r w:rsidRPr="00D40496">
        <w:rPr>
          <w:rFonts w:hint="eastAsia"/>
        </w:rPr>
        <w:t>对于</w:t>
      </w:r>
      <w:r w:rsidRPr="00D40496">
        <w:t>m=1 k&gt;0</w:t>
      </w:r>
      <w:r w:rsidRPr="00D40496">
        <w:rPr>
          <w:rFonts w:hint="eastAsia"/>
        </w:rPr>
        <w:t>时为零，否则为一。</w:t>
      </w:r>
    </w:p>
    <w:p w:rsidR="00AB48F8" w:rsidRDefault="00AB48F8" w:rsidP="00D40496">
      <w:r w:rsidRPr="00D40496">
        <w:t xml:space="preserve">  </w:t>
      </w:r>
      <w:r w:rsidRPr="00D40496">
        <w:rPr>
          <w:rFonts w:hint="eastAsia"/>
        </w:rPr>
        <w:t>剩下的分段</w:t>
      </w:r>
      <w:r>
        <w:rPr>
          <w:rFonts w:hint="eastAsia"/>
        </w:rPr>
        <w:t>算法一致，均为计算从左到右能够阻断通行的最短破坏格子数。</w:t>
      </w:r>
    </w:p>
    <w:p w:rsidR="00AB48F8" w:rsidRDefault="00AB48F8" w:rsidP="00B9407E">
      <w:pPr>
        <w:ind w:firstLineChars="100" w:firstLine="31680"/>
      </w:pPr>
      <w:r w:rsidRPr="00D40496">
        <w:rPr>
          <w:rFonts w:hint="eastAsia"/>
        </w:rPr>
        <w:t>对于</w:t>
      </w:r>
      <w:r w:rsidRPr="00D40496">
        <w:t>k&lt;=1000</w:t>
      </w:r>
      <w:r w:rsidRPr="00D40496">
        <w:rPr>
          <w:rFonts w:hint="eastAsia"/>
        </w:rPr>
        <w:t>时，对已破坏点构图，边权为横坐标差的绝对值和纵坐标差绝对值的最大值</w:t>
      </w:r>
      <w:r w:rsidRPr="00D40496">
        <w:t>-1</w:t>
      </w:r>
      <w:r w:rsidRPr="00D40496">
        <w:rPr>
          <w:rFonts w:hint="eastAsia"/>
        </w:rPr>
        <w:t>。原点到每个点的距离为横坐标</w:t>
      </w:r>
      <w:r w:rsidRPr="00D40496">
        <w:t>-1</w:t>
      </w:r>
      <w:r w:rsidRPr="00D40496">
        <w:rPr>
          <w:rFonts w:hint="eastAsia"/>
        </w:rPr>
        <w:t>，末点到每个点的距离为</w:t>
      </w:r>
      <w:r w:rsidRPr="00D40496">
        <w:t>m-</w:t>
      </w:r>
      <w:r w:rsidRPr="00D40496">
        <w:rPr>
          <w:rFonts w:hint="eastAsia"/>
        </w:rPr>
        <w:t>横坐标。</w:t>
      </w:r>
      <w:r>
        <w:rPr>
          <w:rFonts w:hint="eastAsia"/>
        </w:rPr>
        <w:t>计算原点到末点最短路即可。构图复杂度</w:t>
      </w:r>
      <w:r>
        <w:t>O(k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 w:rsidR="00AB48F8" w:rsidRDefault="00AB48F8" w:rsidP="00D40496">
      <w:r>
        <w:rPr>
          <w:rFonts w:hint="eastAsia"/>
        </w:rPr>
        <w:t>对于</w:t>
      </w:r>
      <w:r>
        <w:t>n,m&lt;=1000</w:t>
      </w:r>
      <w:r>
        <w:rPr>
          <w:rFonts w:hint="eastAsia"/>
        </w:rPr>
        <w:t>时，直接构图，走到没被破坏点上边权为</w:t>
      </w:r>
      <w:r>
        <w:t>1</w:t>
      </w:r>
      <w:r>
        <w:rPr>
          <w:rFonts w:hint="eastAsia"/>
        </w:rPr>
        <w:t>，否则为</w:t>
      </w:r>
      <w:r>
        <w:t>0</w:t>
      </w:r>
      <w:r>
        <w:rPr>
          <w:rFonts w:hint="eastAsia"/>
        </w:rPr>
        <w:t>。计算第一行所有点到最后一行所有点最短路的最小值即可。</w:t>
      </w:r>
      <w:r>
        <w:t>O(n*m)</w:t>
      </w:r>
    </w:p>
    <w:sectPr w:rsidR="00AB48F8" w:rsidSect="00492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213"/>
    <w:rsid w:val="00107C8A"/>
    <w:rsid w:val="001417AC"/>
    <w:rsid w:val="001A78B3"/>
    <w:rsid w:val="00492B85"/>
    <w:rsid w:val="005E5BA8"/>
    <w:rsid w:val="006A11DC"/>
    <w:rsid w:val="008229D5"/>
    <w:rsid w:val="00A723D5"/>
    <w:rsid w:val="00AB48F8"/>
    <w:rsid w:val="00B52E69"/>
    <w:rsid w:val="00B9407E"/>
    <w:rsid w:val="00D40496"/>
    <w:rsid w:val="00DD1608"/>
    <w:rsid w:val="00E94213"/>
    <w:rsid w:val="00F36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8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A78B3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semiHidden/>
    <w:rsid w:val="00822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DefaultParagraphFont"/>
    <w:uiPriority w:val="99"/>
    <w:rsid w:val="008229D5"/>
    <w:rPr>
      <w:rFonts w:cs="Times New Roman"/>
    </w:rPr>
  </w:style>
  <w:style w:type="character" w:customStyle="1" w:styleId="mo">
    <w:name w:val="mo"/>
    <w:basedOn w:val="DefaultParagraphFont"/>
    <w:uiPriority w:val="99"/>
    <w:rsid w:val="008229D5"/>
    <w:rPr>
      <w:rFonts w:cs="Times New Roman"/>
    </w:rPr>
  </w:style>
  <w:style w:type="character" w:customStyle="1" w:styleId="mn">
    <w:name w:val="mn"/>
    <w:basedOn w:val="DefaultParagraphFont"/>
    <w:uiPriority w:val="99"/>
    <w:rsid w:val="008229D5"/>
    <w:rPr>
      <w:rFonts w:cs="Times New Roman"/>
    </w:rPr>
  </w:style>
  <w:style w:type="character" w:customStyle="1" w:styleId="mjxassistivemathml">
    <w:name w:val="mjx_assistive_mathml"/>
    <w:basedOn w:val="DefaultParagraphFont"/>
    <w:uiPriority w:val="99"/>
    <w:rsid w:val="008229D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36E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6E9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7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log.csdn.net/zhong36060123/article/details/4381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</TotalTime>
  <Pages>2</Pages>
  <Words>126</Words>
  <Characters>724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2016-01-15T02:51:00Z</dcterms:created>
  <dcterms:modified xsi:type="dcterms:W3CDTF">2017-01-18T05:14:00Z</dcterms:modified>
</cp:coreProperties>
</file>