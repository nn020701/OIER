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8D" w:rsidRDefault="006F628D" w:rsidP="007A1465">
      <w:pPr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1.</w:t>
      </w:r>
      <w:r>
        <w:rPr>
          <w:rFonts w:ascii="方正喵呜体" w:eastAsia="方正喵呜体" w:hint="eastAsia"/>
          <w:b/>
          <w:sz w:val="32"/>
          <w:szCs w:val="32"/>
        </w:rPr>
        <w:t>吕大头的φ函数（</w:t>
      </w:r>
      <w:r>
        <w:rPr>
          <w:rFonts w:ascii="方正喵呜体" w:eastAsia="方正喵呜体"/>
          <w:b/>
          <w:sz w:val="32"/>
          <w:szCs w:val="32"/>
        </w:rPr>
        <w:t>phi.pas/c/cpp</w:t>
      </w:r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6F628D" w:rsidRDefault="006F628D" w:rsidP="007A1465">
      <w:pPr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 xml:space="preserve">  </w:t>
      </w:r>
      <w:r>
        <w:rPr>
          <w:rFonts w:ascii="方正喵呜体" w:eastAsia="方正喵呜体" w:hint="eastAsia"/>
          <w:b/>
          <w:sz w:val="32"/>
          <w:szCs w:val="32"/>
        </w:rPr>
        <w:t>原题</w:t>
      </w:r>
      <w:r>
        <w:rPr>
          <w:rFonts w:ascii="方正喵呜体" w:eastAsia="方正喵呜体"/>
          <w:b/>
          <w:sz w:val="32"/>
          <w:szCs w:val="32"/>
        </w:rPr>
        <w:t>:bzoj3560:DZY  Loves  Math  V</w:t>
      </w:r>
    </w:p>
    <w:p w:rsidR="006F628D" w:rsidRDefault="006F628D" w:rsidP="007A1465">
      <w:pPr>
        <w:widowControl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</w:t>
      </w:r>
      <w:r>
        <w:rPr>
          <w:rFonts w:ascii="方正喵呜体" w:eastAsia="方正喵呜体" w:hint="eastAsia"/>
          <w:sz w:val="24"/>
          <w:szCs w:val="24"/>
        </w:rPr>
        <w:t>暴力枚举质因数</w:t>
      </w:r>
      <w:r>
        <w:rPr>
          <w:rFonts w:ascii="方正喵呜体" w:eastAsia="方正喵呜体"/>
          <w:sz w:val="24"/>
          <w:szCs w:val="24"/>
        </w:rPr>
        <w:t>+</w:t>
      </w:r>
      <w:r>
        <w:rPr>
          <w:rFonts w:ascii="方正喵呜体" w:eastAsia="方正喵呜体" w:hint="eastAsia"/>
          <w:sz w:val="24"/>
          <w:szCs w:val="24"/>
        </w:rPr>
        <w:t>暴力求φ</w:t>
      </w:r>
    </w:p>
    <w:p w:rsidR="006F628D" w:rsidRDefault="006F628D" w:rsidP="007A1465">
      <w:pPr>
        <w:widowControl/>
        <w:jc w:val="left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</w:t>
      </w:r>
      <w:r>
        <w:rPr>
          <w:rFonts w:ascii="方正喵呜体" w:eastAsia="方正喵呜体" w:hint="eastAsia"/>
          <w:sz w:val="24"/>
          <w:szCs w:val="24"/>
        </w:rPr>
        <w:t>随记生成的数据保证期望因子个数稳定在</w:t>
      </w:r>
      <w:r>
        <w:rPr>
          <w:rFonts w:ascii="方正喵呜体" w:eastAsia="方正喵呜体"/>
          <w:sz w:val="24"/>
          <w:szCs w:val="24"/>
        </w:rPr>
        <w:t>14</w:t>
      </w:r>
      <w:r>
        <w:rPr>
          <w:rFonts w:ascii="方正喵呜体" w:eastAsia="方正喵呜体" w:hint="eastAsia"/>
          <w:sz w:val="24"/>
          <w:szCs w:val="24"/>
        </w:rPr>
        <w:t>左右</w:t>
      </w:r>
    </w:p>
    <w:p w:rsidR="006F628D" w:rsidRPr="007A1465" w:rsidRDefault="006F628D" w:rsidP="00C819FD">
      <w:pPr>
        <w:ind w:firstLineChars="150" w:firstLine="31680"/>
        <w:rPr>
          <w:rFonts w:ascii="方正喵呜体" w:eastAsia="方正喵呜体"/>
          <w:strike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</w:t>
      </w:r>
      <w:r w:rsidRPr="007A1465">
        <w:rPr>
          <w:rFonts w:ascii="方正喵呜体" w:eastAsia="方正喵呜体" w:hint="eastAsia"/>
          <w:strike/>
          <w:sz w:val="24"/>
          <w:szCs w:val="24"/>
        </w:rPr>
        <w:t>虽然这两个点是我手打的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 ai=2 </w:t>
      </w:r>
      <w:r>
        <w:rPr>
          <w:rFonts w:ascii="方正喵呜体" w:eastAsia="方正喵呜体" w:hint="eastAsia"/>
          <w:sz w:val="24"/>
          <w:szCs w:val="24"/>
        </w:rPr>
        <w:t>枚举从中取出几个</w:t>
      </w:r>
      <w:r>
        <w:rPr>
          <w:rFonts w:ascii="方正喵呜体" w:eastAsia="方正喵呜体"/>
          <w:sz w:val="24"/>
          <w:szCs w:val="24"/>
        </w:rPr>
        <w:t>2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因为</w:t>
      </w:r>
      <w:r>
        <w:rPr>
          <w:rFonts w:ascii="方正喵呜体" w:eastAsia="方正喵呜体"/>
          <w:sz w:val="24"/>
          <w:szCs w:val="24"/>
        </w:rPr>
        <w:t>1e9+7</w:t>
      </w:r>
      <w:r>
        <w:rPr>
          <w:rFonts w:ascii="方正喵呜体" w:eastAsia="方正喵呜体" w:hint="eastAsia"/>
          <w:sz w:val="24"/>
          <w:szCs w:val="24"/>
        </w:rPr>
        <w:t>是质数，所以我们可以用逆元在</w:t>
      </w:r>
      <w:r>
        <w:rPr>
          <w:rFonts w:ascii="方正喵呜体" w:eastAsia="方正喵呜体"/>
          <w:sz w:val="24"/>
          <w:szCs w:val="24"/>
        </w:rPr>
        <w:t>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1</w:t>
      </w:r>
      <w:r>
        <w:rPr>
          <w:rFonts w:ascii="方正喵呜体" w:eastAsia="方正喵呜体" w:hint="eastAsia"/>
          <w:sz w:val="24"/>
          <w:szCs w:val="24"/>
        </w:rPr>
        <w:t>）求出</w:t>
      </w:r>
      <w:r>
        <w:rPr>
          <w:rFonts w:ascii="方正喵呜体" w:eastAsia="方正喵呜体"/>
          <w:sz w:val="24"/>
          <w:szCs w:val="24"/>
        </w:rPr>
        <w:t>C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I,n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Phi(2^n)=2^(n-1)*1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时间复杂度</w:t>
      </w:r>
      <w:r>
        <w:rPr>
          <w:rFonts w:ascii="方正喵呜体" w:eastAsia="方正喵呜体"/>
          <w:sz w:val="24"/>
          <w:szCs w:val="24"/>
        </w:rPr>
        <w:t>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nlogn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 ai</w:t>
      </w:r>
      <w:r>
        <w:rPr>
          <w:rFonts w:ascii="方正喵呜体" w:eastAsia="方正喵呜体" w:hint="eastAsia"/>
          <w:sz w:val="24"/>
          <w:szCs w:val="24"/>
        </w:rPr>
        <w:t>为两个质数的乘积，且全部相同。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φ是积性函数，两个质数之间互不影响。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所以我们将两个质数分开算，求积即可。</w:t>
      </w:r>
    </w:p>
    <w:p w:rsidR="006F628D" w:rsidRDefault="006F628D" w:rsidP="00C819FD">
      <w:pPr>
        <w:ind w:firstLineChars="150" w:firstLine="3168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>20% ai</w:t>
      </w:r>
      <w:r>
        <w:rPr>
          <w:rFonts w:ascii="方正喵呜体" w:eastAsia="方正喵呜体" w:hint="eastAsia"/>
          <w:sz w:val="24"/>
          <w:szCs w:val="24"/>
        </w:rPr>
        <w:t>为</w:t>
      </w:r>
      <w:r>
        <w:rPr>
          <w:rFonts w:ascii="方正喵呜体" w:eastAsia="方正喵呜体"/>
          <w:sz w:val="24"/>
          <w:szCs w:val="24"/>
        </w:rPr>
        <w:t>2^x,</w:t>
      </w:r>
      <w:r>
        <w:rPr>
          <w:rFonts w:ascii="方正喵呜体" w:eastAsia="方正喵呜体" w:hint="eastAsia"/>
          <w:sz w:val="24"/>
          <w:szCs w:val="24"/>
        </w:rPr>
        <w:t>且</w:t>
      </w:r>
      <w:r>
        <w:rPr>
          <w:rFonts w:ascii="方正喵呜体" w:eastAsia="方正喵呜体"/>
          <w:sz w:val="24"/>
          <w:szCs w:val="24"/>
        </w:rPr>
        <w:t>1&lt;=x&lt;=10;</w:t>
      </w:r>
    </w:p>
    <w:p w:rsidR="006F628D" w:rsidRDefault="006F628D" w:rsidP="00C819FD">
      <w:pPr>
        <w:ind w:firstLineChars="100" w:firstLine="31680"/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</w:t>
      </w:r>
      <w:r>
        <w:rPr>
          <w:rFonts w:ascii="方正喵呜体" w:eastAsia="方正喵呜体" w:hint="eastAsia"/>
          <w:sz w:val="24"/>
          <w:szCs w:val="24"/>
        </w:rPr>
        <w:t>设</w:t>
      </w:r>
      <w:r>
        <w:rPr>
          <w:rFonts w:ascii="方正喵呜体" w:eastAsia="方正喵呜体"/>
          <w:sz w:val="24"/>
          <w:szCs w:val="24"/>
        </w:rPr>
        <w:t>ai=2^bi</w:t>
      </w:r>
    </w:p>
    <w:p w:rsidR="006F628D" w:rsidRPr="009147F0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此时答案是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发现</w:t>
      </w:r>
      <w:r>
        <w:rPr>
          <w:rFonts w:ascii="方正喵呜体" w:eastAsia="方正喵呜体"/>
          <w:sz w:val="24"/>
          <w:szCs w:val="24"/>
        </w:rPr>
        <w:t>i1,i2</w:t>
      </w:r>
      <w:r>
        <w:rPr>
          <w:rFonts w:ascii="方正喵呜体" w:eastAsia="方正喵呜体" w:hint="eastAsia"/>
          <w:sz w:val="24"/>
          <w:szCs w:val="24"/>
        </w:rPr>
        <w:t>互不影响。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然后答案就是</w:t>
      </w:r>
      <w:r w:rsidRPr="00BC2E2F">
        <w:rPr>
          <w:rFonts w:ascii="方正喵呜体" w:eastAsia="方正喵呜体"/>
          <w:sz w:val="24"/>
          <w:szCs w:val="24"/>
        </w:rPr>
        <w:fldChar w:fldCharType="begin"/>
      </w:r>
      <w:r w:rsidRPr="00BC2E2F">
        <w:rPr>
          <w:rFonts w:ascii="方正喵呜体" w:eastAsia="方正喵呜体"/>
          <w:sz w:val="24"/>
          <w:szCs w:val="24"/>
        </w:rPr>
        <w:instrText xml:space="preserve"> QUOTE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E033D&quot;/&gt;&lt;wsp:rsid wsp:val=&quot;000079C6&quot;/&gt;&lt;wsp:rsid wsp:val=&quot;00010AB7&quot;/&gt;&lt;wsp:rsid wsp:val=&quot;000311F1&quot;/&gt;&lt;wsp:rsid wsp:val=&quot;00046E79&quot;/&gt;&lt;wsp:rsid wsp:val=&quot;000527C0&quot;/&gt;&lt;wsp:rsid wsp:val=&quot;00053342&quot;/&gt;&lt;wsp:rsid wsp:val=&quot;00082884&quot;/&gt;&lt;wsp:rsid wsp:val=&quot;000B2EF4&quot;/&gt;&lt;wsp:rsid wsp:val=&quot;00136F9E&quot;/&gt;&lt;wsp:rsid wsp:val=&quot;001B6BCF&quot;/&gt;&lt;wsp:rsid wsp:val=&quot;001C57B7&quot;/&gt;&lt;wsp:rsid wsp:val=&quot;001E1ECC&quot;/&gt;&lt;wsp:rsid wsp:val=&quot;001F55B8&quot;/&gt;&lt;wsp:rsid wsp:val=&quot;0029251F&quot;/&gt;&lt;wsp:rsid wsp:val=&quot;002D5367&quot;/&gt;&lt;wsp:rsid wsp:val=&quot;002E4E31&quot;/&gt;&lt;wsp:rsid wsp:val=&quot;00314ACA&quot;/&gt;&lt;wsp:rsid wsp:val=&quot;00344280&quot;/&gt;&lt;wsp:rsid wsp:val=&quot;0036203F&quot;/&gt;&lt;wsp:rsid wsp:val=&quot;00392ABD&quot;/&gt;&lt;wsp:rsid wsp:val=&quot;00394ED4&quot;/&gt;&lt;wsp:rsid wsp:val=&quot;003C15C1&quot;/&gt;&lt;wsp:rsid wsp:val=&quot;00404971&quot;/&gt;&lt;wsp:rsid wsp:val=&quot;004217D5&quot;/&gt;&lt;wsp:rsid wsp:val=&quot;00424218&quot;/&gt;&lt;wsp:rsid wsp:val=&quot;004A4559&quot;/&gt;&lt;wsp:rsid wsp:val=&quot;004C6B41&quot;/&gt;&lt;wsp:rsid wsp:val=&quot;00502A4B&quot;/&gt;&lt;wsp:rsid wsp:val=&quot;005113F5&quot;/&gt;&lt;wsp:rsid wsp:val=&quot;00550ABA&quot;/&gt;&lt;wsp:rsid wsp:val=&quot;005533A6&quot;/&gt;&lt;wsp:rsid wsp:val=&quot;005C7E5A&quot;/&gt;&lt;wsp:rsid wsp:val=&quot;005F372A&quot;/&gt;&lt;wsp:rsid wsp:val=&quot;00653EB1&quot;/&gt;&lt;wsp:rsid wsp:val=&quot;006F39DE&quot;/&gt;&lt;wsp:rsid wsp:val=&quot;00715ADA&quot;/&gt;&lt;wsp:rsid wsp:val=&quot;007253A5&quot;/&gt;&lt;wsp:rsid wsp:val=&quot;0076378B&quot;/&gt;&lt;wsp:rsid wsp:val=&quot;007A1465&quot;/&gt;&lt;wsp:rsid wsp:val=&quot;007D051D&quot;/&gt;&lt;wsp:rsid wsp:val=&quot;007D4975&quot;/&gt;&lt;wsp:rsid wsp:val=&quot;007D55E5&quot;/&gt;&lt;wsp:rsid wsp:val=&quot;007E7D35&quot;/&gt;&lt;wsp:rsid wsp:val=&quot;00803AA6&quot;/&gt;&lt;wsp:rsid wsp:val=&quot;00835926&quot;/&gt;&lt;wsp:rsid wsp:val=&quot;008D6FA7&quot;/&gt;&lt;wsp:rsid wsp:val=&quot;008E4D62&quot;/&gt;&lt;wsp:rsid wsp:val=&quot;009147F0&quot;/&gt;&lt;wsp:rsid wsp:val=&quot;0091497F&quot;/&gt;&lt;wsp:rsid wsp:val=&quot;00927BF7&quot;/&gt;&lt;wsp:rsid wsp:val=&quot;00995BC2&quot;/&gt;&lt;wsp:rsid wsp:val=&quot;00A00801&quot;/&gt;&lt;wsp:rsid wsp:val=&quot;00AB0A51&quot;/&gt;&lt;wsp:rsid wsp:val=&quot;00AC4746&quot;/&gt;&lt;wsp:rsid wsp:val=&quot;00AE04C6&quot;/&gt;&lt;wsp:rsid wsp:val=&quot;00B40DCC&quot;/&gt;&lt;wsp:rsid wsp:val=&quot;00B453F6&quot;/&gt;&lt;wsp:rsid wsp:val=&quot;00B6395A&quot;/&gt;&lt;wsp:rsid wsp:val=&quot;00B97610&quot;/&gt;&lt;wsp:rsid wsp:val=&quot;00BC2E2F&quot;/&gt;&lt;wsp:rsid wsp:val=&quot;00BC5D8B&quot;/&gt;&lt;wsp:rsid wsp:val=&quot;00BF669D&quot;/&gt;&lt;wsp:rsid wsp:val=&quot;00C918E8&quot;/&gt;&lt;wsp:rsid wsp:val=&quot;00CB6C3C&quot;/&gt;&lt;wsp:rsid wsp:val=&quot;00CC4D38&quot;/&gt;&lt;wsp:rsid wsp:val=&quot;00D049F1&quot;/&gt;&lt;wsp:rsid wsp:val=&quot;00D157AC&quot;/&gt;&lt;wsp:rsid wsp:val=&quot;00D24E1B&quot;/&gt;&lt;wsp:rsid wsp:val=&quot;00D31DB7&quot;/&gt;&lt;wsp:rsid wsp:val=&quot;00D5009D&quot;/&gt;&lt;wsp:rsid wsp:val=&quot;00D65A07&quot;/&gt;&lt;wsp:rsid wsp:val=&quot;00E34663&quot;/&gt;&lt;wsp:rsid wsp:val=&quot;00ED1075&quot;/&gt;&lt;wsp:rsid wsp:val=&quot;00F56090&quot;/&gt;&lt;wsp:rsid wsp:val=&quot;00F62572&quot;/&gt;&lt;wsp:rsid wsp:val=&quot;00F75922&quot;/&gt;&lt;wsp:rsid wsp:val=&quot;00FA2D79&quot;/&gt;&lt;wsp:rsid wsp:val=&quot;00FE033D&quot;/&gt;&lt;wsp:rsid wsp:val=&quot;00FF12E1&quot;/&gt;&lt;/wsp:rsids&gt;&lt;/w:docPr&gt;&lt;w:body&gt;&lt;w:p wsp:rsidR=&quot;00000000&quot; wsp:rsidRDefault=&quot;001C57B7&quot;&gt;&lt;m:oMathPara&gt;&lt;m:oMath&gt;&lt;m:r&gt;&lt;m:rPr&gt;&lt;m:sty m:val=&quot;p&quot;/&gt;&lt;/m:rPr&gt;&lt;w:rPr&gt;&lt;w:rFonts w:ascii=&quot;Cambria Math&quot; w:fareast=&quot;鏂规鍠靛憸浣id wsp:val=&quot;00">
            <v:imagedata r:id="rId7" o:title="" chromakey="white"/>
          </v:shape>
        </w:pict>
      </w:r>
      <w:r w:rsidRPr="00BC2E2F">
        <w:rPr>
          <w:rFonts w:ascii="方正喵呜体" w:eastAsia="方正喵呜体"/>
          <w:sz w:val="24"/>
          <w:szCs w:val="24"/>
        </w:rPr>
        <w:instrText xml:space="preserve"> </w:instrText>
      </w:r>
      <w:r w:rsidRPr="00BC2E2F">
        <w:rPr>
          <w:rFonts w:ascii="方正喵呜体" w:eastAsia="方正喵呜体"/>
          <w:sz w:val="24"/>
          <w:szCs w:val="24"/>
        </w:rPr>
        <w:fldChar w:fldCharType="separate"/>
      </w:r>
      <w:r>
        <w:pict>
          <v:shape id="_x0000_i1026" type="#_x0000_t75" style="width:132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E033D&quot;/&gt;&lt;wsp:rsid wsp:val=&quot;000079C6&quot;/&gt;&lt;wsp:rsid wsp:val=&quot;00010AB7&quot;/&gt;&lt;wsp:rsid wsp:val=&quot;000311F1&quot;/&gt;&lt;wsp:rsid wsp:val=&quot;00046E79&quot;/&gt;&lt;wsp:rsid wsp:val=&quot;000527C0&quot;/&gt;&lt;wsp:rsid wsp:val=&quot;00053342&quot;/&gt;&lt;wsp:rsid wsp:val=&quot;00082884&quot;/&gt;&lt;wsp:rsid wsp:val=&quot;000B2EF4&quot;/&gt;&lt;wsp:rsid wsp:val=&quot;00136F9E&quot;/&gt;&lt;wsp:rsid wsp:val=&quot;001B6BCF&quot;/&gt;&lt;wsp:rsid wsp:val=&quot;001C57B7&quot;/&gt;&lt;wsp:rsid wsp:val=&quot;001E1ECC&quot;/&gt;&lt;wsp:rsid wsp:val=&quot;001F55B8&quot;/&gt;&lt;wsp:rsid wsp:val=&quot;0029251F&quot;/&gt;&lt;wsp:rsid wsp:val=&quot;002D5367&quot;/&gt;&lt;wsp:rsid wsp:val=&quot;002E4E31&quot;/&gt;&lt;wsp:rsid wsp:val=&quot;00314ACA&quot;/&gt;&lt;wsp:rsid wsp:val=&quot;00344280&quot;/&gt;&lt;wsp:rsid wsp:val=&quot;0036203F&quot;/&gt;&lt;wsp:rsid wsp:val=&quot;00392ABD&quot;/&gt;&lt;wsp:rsid wsp:val=&quot;00394ED4&quot;/&gt;&lt;wsp:rsid wsp:val=&quot;003C15C1&quot;/&gt;&lt;wsp:rsid wsp:val=&quot;00404971&quot;/&gt;&lt;wsp:rsid wsp:val=&quot;004217D5&quot;/&gt;&lt;wsp:rsid wsp:val=&quot;00424218&quot;/&gt;&lt;wsp:rsid wsp:val=&quot;004A4559&quot;/&gt;&lt;wsp:rsid wsp:val=&quot;004C6B41&quot;/&gt;&lt;wsp:rsid wsp:val=&quot;00502A4B&quot;/&gt;&lt;wsp:rsid wsp:val=&quot;005113F5&quot;/&gt;&lt;wsp:rsid wsp:val=&quot;00550ABA&quot;/&gt;&lt;wsp:rsid wsp:val=&quot;005533A6&quot;/&gt;&lt;wsp:rsid wsp:val=&quot;005C7E5A&quot;/&gt;&lt;wsp:rsid wsp:val=&quot;005F372A&quot;/&gt;&lt;wsp:rsid wsp:val=&quot;00653EB1&quot;/&gt;&lt;wsp:rsid wsp:val=&quot;006F39DE&quot;/&gt;&lt;wsp:rsid wsp:val=&quot;00715ADA&quot;/&gt;&lt;wsp:rsid wsp:val=&quot;007253A5&quot;/&gt;&lt;wsp:rsid wsp:val=&quot;0076378B&quot;/&gt;&lt;wsp:rsid wsp:val=&quot;007A1465&quot;/&gt;&lt;wsp:rsid wsp:val=&quot;007D051D&quot;/&gt;&lt;wsp:rsid wsp:val=&quot;007D4975&quot;/&gt;&lt;wsp:rsid wsp:val=&quot;007D55E5&quot;/&gt;&lt;wsp:rsid wsp:val=&quot;007E7D35&quot;/&gt;&lt;wsp:rsid wsp:val=&quot;00803AA6&quot;/&gt;&lt;wsp:rsid wsp:val=&quot;00835926&quot;/&gt;&lt;wsp:rsid wsp:val=&quot;008D6FA7&quot;/&gt;&lt;wsp:rsid wsp:val=&quot;008E4D62&quot;/&gt;&lt;wsp:rsid wsp:val=&quot;009147F0&quot;/&gt;&lt;wsp:rsid wsp:val=&quot;0091497F&quot;/&gt;&lt;wsp:rsid wsp:val=&quot;00927BF7&quot;/&gt;&lt;wsp:rsid wsp:val=&quot;00995BC2&quot;/&gt;&lt;wsp:rsid wsp:val=&quot;00A00801&quot;/&gt;&lt;wsp:rsid wsp:val=&quot;00AB0A51&quot;/&gt;&lt;wsp:rsid wsp:val=&quot;00AC4746&quot;/&gt;&lt;wsp:rsid wsp:val=&quot;00AE04C6&quot;/&gt;&lt;wsp:rsid wsp:val=&quot;00B40DCC&quot;/&gt;&lt;wsp:rsid wsp:val=&quot;00B453F6&quot;/&gt;&lt;wsp:rsid wsp:val=&quot;00B6395A&quot;/&gt;&lt;wsp:rsid wsp:val=&quot;00B97610&quot;/&gt;&lt;wsp:rsid wsp:val=&quot;00BC2E2F&quot;/&gt;&lt;wsp:rsid wsp:val=&quot;00BC5D8B&quot;/&gt;&lt;wsp:rsid wsp:val=&quot;00BF669D&quot;/&gt;&lt;wsp:rsid wsp:val=&quot;00C918E8&quot;/&gt;&lt;wsp:rsid wsp:val=&quot;00CB6C3C&quot;/&gt;&lt;wsp:rsid wsp:val=&quot;00CC4D38&quot;/&gt;&lt;wsp:rsid wsp:val=&quot;00D049F1&quot;/&gt;&lt;wsp:rsid wsp:val=&quot;00D157AC&quot;/&gt;&lt;wsp:rsid wsp:val=&quot;00D24E1B&quot;/&gt;&lt;wsp:rsid wsp:val=&quot;00D31DB7&quot;/&gt;&lt;wsp:rsid wsp:val=&quot;00D5009D&quot;/&gt;&lt;wsp:rsid wsp:val=&quot;00D65A07&quot;/&gt;&lt;wsp:rsid wsp:val=&quot;00E34663&quot;/&gt;&lt;wsp:rsid wsp:val=&quot;00ED1075&quot;/&gt;&lt;wsp:rsid wsp:val=&quot;00F56090&quot;/&gt;&lt;wsp:rsid wsp:val=&quot;00F62572&quot;/&gt;&lt;wsp:rsid wsp:val=&quot;00F75922&quot;/&gt;&lt;wsp:rsid wsp:val=&quot;00FA2D79&quot;/&gt;&lt;wsp:rsid wsp:val=&quot;00FE033D&quot;/&gt;&lt;wsp:rsid wsp:val=&quot;00FF12E1&quot;/&gt;&lt;/wsp:rsids&gt;&lt;/w:docPr&gt;&lt;w:body&gt;&lt;w:p wsp:rsidR=&quot;00000000&quot; wsp:rsidRDefault=&quot;001C57B7&quot;&gt;&lt;m:oMathPara&gt;&lt;m:oMath&gt;&lt;m:r&gt;&lt;m:rPr&gt;&lt;m:sty m:val=&quot;p&quot;/&gt;&lt;/m:rPr&gt;&lt;w:rPr&gt;&lt;w:rFonts w:ascii=&quot;Cambria Math&quot; w:fareast=&quot;鏂规鍠靛憸浣id wsp:val=&quot;00">
            <v:imagedata r:id="rId7" o:title="" chromakey="white"/>
          </v:shape>
        </w:pict>
      </w:r>
      <w:r w:rsidRPr="00BC2E2F">
        <w:rPr>
          <w:rFonts w:ascii="方正喵呜体" w:eastAsia="方正喵呜体"/>
          <w:sz w:val="24"/>
          <w:szCs w:val="24"/>
        </w:rPr>
        <w:fldChar w:fldCharType="end"/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  (</w:t>
      </w:r>
      <w:r>
        <w:rPr>
          <w:rFonts w:ascii="方正喵呜体" w:eastAsia="方正喵呜体" w:hint="eastAsia"/>
          <w:sz w:val="24"/>
          <w:szCs w:val="24"/>
        </w:rPr>
        <w:t>因为特判掉</w:t>
      </w:r>
      <w:r>
        <w:rPr>
          <w:rFonts w:ascii="方正喵呜体" w:eastAsia="方正喵呜体"/>
          <w:sz w:val="24"/>
          <w:szCs w:val="24"/>
        </w:rPr>
        <w:t>i1+i2+i3+</w:t>
      </w:r>
      <w:r>
        <w:rPr>
          <w:rFonts w:ascii="方正喵呜体" w:eastAsia="方正喵呜体"/>
          <w:sz w:val="24"/>
          <w:szCs w:val="24"/>
        </w:rPr>
        <w:t>…</w:t>
      </w:r>
      <w:r>
        <w:rPr>
          <w:rFonts w:ascii="方正喵呜体" w:eastAsia="方正喵呜体"/>
          <w:sz w:val="24"/>
          <w:szCs w:val="24"/>
        </w:rPr>
        <w:t>.+in==0)</w:t>
      </w:r>
      <w:r>
        <w:rPr>
          <w:rFonts w:ascii="方正喵呜体" w:eastAsia="方正喵呜体" w:hint="eastAsia"/>
          <w:sz w:val="24"/>
          <w:szCs w:val="24"/>
        </w:rPr>
        <w:t>的情况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里面的可以用前缀和优化到</w:t>
      </w:r>
      <w:r>
        <w:rPr>
          <w:rFonts w:ascii="方正喵呜体" w:eastAsia="方正喵呜体"/>
          <w:sz w:val="24"/>
          <w:szCs w:val="24"/>
        </w:rPr>
        <w:t>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bi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7A1465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时间复杂度</w:t>
      </w:r>
      <w:r>
        <w:rPr>
          <w:rFonts w:ascii="方正喵呜体" w:eastAsia="方正喵呜体"/>
          <w:sz w:val="24"/>
          <w:szCs w:val="24"/>
        </w:rPr>
        <w:t>O</w:t>
      </w:r>
      <w:r>
        <w:rPr>
          <w:rFonts w:ascii="方正喵呜体" w:eastAsia="方正喵呜体" w:hint="eastAsia"/>
          <w:sz w:val="24"/>
          <w:szCs w:val="24"/>
        </w:rPr>
        <w:t>（</w:t>
      </w:r>
      <w:r w:rsidRPr="00BC2E2F">
        <w:rPr>
          <w:rFonts w:ascii="方正喵呜体" w:eastAsia="方正喵呜体"/>
          <w:sz w:val="24"/>
          <w:szCs w:val="24"/>
        </w:rPr>
        <w:fldChar w:fldCharType="begin"/>
      </w:r>
      <w:r w:rsidRPr="00BC2E2F">
        <w:rPr>
          <w:rFonts w:ascii="方正喵呜体" w:eastAsia="方正喵呜体"/>
          <w:sz w:val="24"/>
          <w:szCs w:val="24"/>
        </w:rPr>
        <w:instrText xml:space="preserve"> QUOTE </w:instrText>
      </w:r>
      <w:r>
        <w:pict>
          <v:shape id="_x0000_i1027" type="#_x0000_t75" style="width:91.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E033D&quot;/&gt;&lt;wsp:rsid wsp:val=&quot;000079C6&quot;/&gt;&lt;wsp:rsid wsp:val=&quot;00010AB7&quot;/&gt;&lt;wsp:rsid wsp:val=&quot;000311F1&quot;/&gt;&lt;wsp:rsid wsp:val=&quot;00046E79&quot;/&gt;&lt;wsp:rsid wsp:val=&quot;000527C0&quot;/&gt;&lt;wsp:rsid wsp:val=&quot;00053342&quot;/&gt;&lt;wsp:rsid wsp:val=&quot;00082884&quot;/&gt;&lt;wsp:rsid wsp:val=&quot;000B2EF4&quot;/&gt;&lt;wsp:rsid wsp:val=&quot;00136F9E&quot;/&gt;&lt;wsp:rsid wsp:val=&quot;001B6BCF&quot;/&gt;&lt;wsp:rsid wsp:val=&quot;001E1ECC&quot;/&gt;&lt;wsp:rsid wsp:val=&quot;001F55B8&quot;/&gt;&lt;wsp:rsid wsp:val=&quot;0029251F&quot;/&gt;&lt;wsp:rsid wsp:val=&quot;002D5367&quot;/&gt;&lt;wsp:rsid wsp:val=&quot;002E4E31&quot;/&gt;&lt;wsp:rsid wsp:val=&quot;00314ACA&quot;/&gt;&lt;wsp:rsid wsp:val=&quot;00344280&quot;/&gt;&lt;wsp:rsid wsp:val=&quot;0036203F&quot;/&gt;&lt;wsp:rsid wsp:val=&quot;00392ABD&quot;/&gt;&lt;wsp:rsid wsp:val=&quot;00394ED4&quot;/&gt;&lt;wsp:rsid wsp:val=&quot;003C15C1&quot;/&gt;&lt;wsp:rsid wsp:val=&quot;00404971&quot;/&gt;&lt;wsp:rsid wsp:val=&quot;004217D5&quot;/&gt;&lt;wsp:rsid wsp:val=&quot;00424218&quot;/&gt;&lt;wsp:rsid wsp:val=&quot;004A4559&quot;/&gt;&lt;wsp:rsid wsp:val=&quot;004C6B41&quot;/&gt;&lt;wsp:rsid wsp:val=&quot;00502A4B&quot;/&gt;&lt;wsp:rsid wsp:val=&quot;005113F5&quot;/&gt;&lt;wsp:rsid wsp:val=&quot;00550ABA&quot;/&gt;&lt;wsp:rsid wsp:val=&quot;005533A6&quot;/&gt;&lt;wsp:rsid wsp:val=&quot;005C7E5A&quot;/&gt;&lt;wsp:rsid wsp:val=&quot;005F372A&quot;/&gt;&lt;wsp:rsid wsp:val=&quot;00653EB1&quot;/&gt;&lt;wsp:rsid wsp:val=&quot;006F39DE&quot;/&gt;&lt;wsp:rsid wsp:val=&quot;00715ADA&quot;/&gt;&lt;wsp:rsid wsp:val=&quot;007253A5&quot;/&gt;&lt;wsp:rsid wsp:val=&quot;0076378B&quot;/&gt;&lt;wsp:rsid wsp:val=&quot;007A1465&quot;/&gt;&lt;wsp:rsid wsp:val=&quot;007C0BD9&quot;/&gt;&lt;wsp:rsid wsp:val=&quot;007D051D&quot;/&gt;&lt;wsp:rsid wsp:val=&quot;007D4975&quot;/&gt;&lt;wsp:rsid wsp:val=&quot;007D55E5&quot;/&gt;&lt;wsp:rsid wsp:val=&quot;007E7D35&quot;/&gt;&lt;wsp:rsid wsp:val=&quot;00803AA6&quot;/&gt;&lt;wsp:rsid wsp:val=&quot;00835926&quot;/&gt;&lt;wsp:rsid wsp:val=&quot;008D6FA7&quot;/&gt;&lt;wsp:rsid wsp:val=&quot;008E4D62&quot;/&gt;&lt;wsp:rsid wsp:val=&quot;009147F0&quot;/&gt;&lt;wsp:rsid wsp:val=&quot;0091497F&quot;/&gt;&lt;wsp:rsid wsp:val=&quot;00927BF7&quot;/&gt;&lt;wsp:rsid wsp:val=&quot;00995BC2&quot;/&gt;&lt;wsp:rsid wsp:val=&quot;00A00801&quot;/&gt;&lt;wsp:rsid wsp:val=&quot;00AB0A51&quot;/&gt;&lt;wsp:rsid wsp:val=&quot;00AC4746&quot;/&gt;&lt;wsp:rsid wsp:val=&quot;00AE04C6&quot;/&gt;&lt;wsp:rsid wsp:val=&quot;00B40DCC&quot;/&gt;&lt;wsp:rsid wsp:val=&quot;00B453F6&quot;/&gt;&lt;wsp:rsid wsp:val=&quot;00B6395A&quot;/&gt;&lt;wsp:rsid wsp:val=&quot;00B97610&quot;/&gt;&lt;wsp:rsid wsp:val=&quot;00BC2E2F&quot;/&gt;&lt;wsp:rsid wsp:val=&quot;00BC5D8B&quot;/&gt;&lt;wsp:rsid wsp:val=&quot;00BF669D&quot;/&gt;&lt;wsp:rsid wsp:val=&quot;00C918E8&quot;/&gt;&lt;wsp:rsid wsp:val=&quot;00CB6C3C&quot;/&gt;&lt;wsp:rsid wsp:val=&quot;00CC4D38&quot;/&gt;&lt;wsp:rsid wsp:val=&quot;00D049F1&quot;/&gt;&lt;wsp:rsid wsp:val=&quot;00D157AC&quot;/&gt;&lt;wsp:rsid wsp:val=&quot;00D24E1B&quot;/&gt;&lt;wsp:rsid wsp:val=&quot;00D31DB7&quot;/&gt;&lt;wsp:rsid wsp:val=&quot;00D5009D&quot;/&gt;&lt;wsp:rsid wsp:val=&quot;00D65A07&quot;/&gt;&lt;wsp:rsid wsp:val=&quot;00E34663&quot;/&gt;&lt;wsp:rsid wsp:val=&quot;00ED1075&quot;/&gt;&lt;wsp:rsid wsp:val=&quot;00F56090&quot;/&gt;&lt;wsp:rsid wsp:val=&quot;00F62572&quot;/&gt;&lt;wsp:rsid wsp:val=&quot;00F75922&quot;/&gt;&lt;wsp:rsid wsp:val=&quot;00FA2D79&quot;/&gt;&lt;wsp:rsid wsp:val=&quot;00FE033D&quot;/&gt;&lt;wsp:rsid wsp:val=&quot;00FF12E1&quot;/&gt;&lt;/wsp:rsids&gt;&lt;/w:docPr&gt;&lt;w:body&gt;&lt;w:p wsp:rsidR=&quot;00000000&quot; wsp:rsidRDefault=&quot;007C0BD9&quot;&gt;&lt;m:oMathPara&gt;&lt;m:oMath&gt;&lt;m:nary&gt;&lt;m:naryPr&gt;&lt;m:chr m:val=&quot;鈭:r">
            <v:imagedata r:id="rId8" o:title="" chromakey="white"/>
          </v:shape>
        </w:pict>
      </w:r>
      <w:r w:rsidRPr="00BC2E2F">
        <w:rPr>
          <w:rFonts w:ascii="方正喵呜体" w:eastAsia="方正喵呜体"/>
          <w:sz w:val="24"/>
          <w:szCs w:val="24"/>
        </w:rPr>
        <w:instrText xml:space="preserve"> </w:instrText>
      </w:r>
      <w:r w:rsidRPr="00BC2E2F">
        <w:rPr>
          <w:rFonts w:ascii="方正喵呜体" w:eastAsia="方正喵呜体"/>
          <w:sz w:val="24"/>
          <w:szCs w:val="24"/>
        </w:rPr>
        <w:fldChar w:fldCharType="separate"/>
      </w:r>
      <w:r>
        <w:pict>
          <v:shape id="_x0000_i1028" type="#_x0000_t75" style="width:91.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E033D&quot;/&gt;&lt;wsp:rsid wsp:val=&quot;000079C6&quot;/&gt;&lt;wsp:rsid wsp:val=&quot;00010AB7&quot;/&gt;&lt;wsp:rsid wsp:val=&quot;000311F1&quot;/&gt;&lt;wsp:rsid wsp:val=&quot;00046E79&quot;/&gt;&lt;wsp:rsid wsp:val=&quot;000527C0&quot;/&gt;&lt;wsp:rsid wsp:val=&quot;00053342&quot;/&gt;&lt;wsp:rsid wsp:val=&quot;00082884&quot;/&gt;&lt;wsp:rsid wsp:val=&quot;000B2EF4&quot;/&gt;&lt;wsp:rsid wsp:val=&quot;00136F9E&quot;/&gt;&lt;wsp:rsid wsp:val=&quot;001B6BCF&quot;/&gt;&lt;wsp:rsid wsp:val=&quot;001E1ECC&quot;/&gt;&lt;wsp:rsid wsp:val=&quot;001F55B8&quot;/&gt;&lt;wsp:rsid wsp:val=&quot;0029251F&quot;/&gt;&lt;wsp:rsid wsp:val=&quot;002D5367&quot;/&gt;&lt;wsp:rsid wsp:val=&quot;002E4E31&quot;/&gt;&lt;wsp:rsid wsp:val=&quot;00314ACA&quot;/&gt;&lt;wsp:rsid wsp:val=&quot;00344280&quot;/&gt;&lt;wsp:rsid wsp:val=&quot;0036203F&quot;/&gt;&lt;wsp:rsid wsp:val=&quot;00392ABD&quot;/&gt;&lt;wsp:rsid wsp:val=&quot;00394ED4&quot;/&gt;&lt;wsp:rsid wsp:val=&quot;003C15C1&quot;/&gt;&lt;wsp:rsid wsp:val=&quot;00404971&quot;/&gt;&lt;wsp:rsid wsp:val=&quot;004217D5&quot;/&gt;&lt;wsp:rsid wsp:val=&quot;00424218&quot;/&gt;&lt;wsp:rsid wsp:val=&quot;004A4559&quot;/&gt;&lt;wsp:rsid wsp:val=&quot;004C6B41&quot;/&gt;&lt;wsp:rsid wsp:val=&quot;00502A4B&quot;/&gt;&lt;wsp:rsid wsp:val=&quot;005113F5&quot;/&gt;&lt;wsp:rsid wsp:val=&quot;00550ABA&quot;/&gt;&lt;wsp:rsid wsp:val=&quot;005533A6&quot;/&gt;&lt;wsp:rsid wsp:val=&quot;005C7E5A&quot;/&gt;&lt;wsp:rsid wsp:val=&quot;005F372A&quot;/&gt;&lt;wsp:rsid wsp:val=&quot;00653EB1&quot;/&gt;&lt;wsp:rsid wsp:val=&quot;006F39DE&quot;/&gt;&lt;wsp:rsid wsp:val=&quot;00715ADA&quot;/&gt;&lt;wsp:rsid wsp:val=&quot;007253A5&quot;/&gt;&lt;wsp:rsid wsp:val=&quot;0076378B&quot;/&gt;&lt;wsp:rsid wsp:val=&quot;007A1465&quot;/&gt;&lt;wsp:rsid wsp:val=&quot;007C0BD9&quot;/&gt;&lt;wsp:rsid wsp:val=&quot;007D051D&quot;/&gt;&lt;wsp:rsid wsp:val=&quot;007D4975&quot;/&gt;&lt;wsp:rsid wsp:val=&quot;007D55E5&quot;/&gt;&lt;wsp:rsid wsp:val=&quot;007E7D35&quot;/&gt;&lt;wsp:rsid wsp:val=&quot;00803AA6&quot;/&gt;&lt;wsp:rsid wsp:val=&quot;00835926&quot;/&gt;&lt;wsp:rsid wsp:val=&quot;008D6FA7&quot;/&gt;&lt;wsp:rsid wsp:val=&quot;008E4D62&quot;/&gt;&lt;wsp:rsid wsp:val=&quot;009147F0&quot;/&gt;&lt;wsp:rsid wsp:val=&quot;0091497F&quot;/&gt;&lt;wsp:rsid wsp:val=&quot;00927BF7&quot;/&gt;&lt;wsp:rsid wsp:val=&quot;00995BC2&quot;/&gt;&lt;wsp:rsid wsp:val=&quot;00A00801&quot;/&gt;&lt;wsp:rsid wsp:val=&quot;00AB0A51&quot;/&gt;&lt;wsp:rsid wsp:val=&quot;00AC4746&quot;/&gt;&lt;wsp:rsid wsp:val=&quot;00AE04C6&quot;/&gt;&lt;wsp:rsid wsp:val=&quot;00B40DCC&quot;/&gt;&lt;wsp:rsid wsp:val=&quot;00B453F6&quot;/&gt;&lt;wsp:rsid wsp:val=&quot;00B6395A&quot;/&gt;&lt;wsp:rsid wsp:val=&quot;00B97610&quot;/&gt;&lt;wsp:rsid wsp:val=&quot;00BC2E2F&quot;/&gt;&lt;wsp:rsid wsp:val=&quot;00BC5D8B&quot;/&gt;&lt;wsp:rsid wsp:val=&quot;00BF669D&quot;/&gt;&lt;wsp:rsid wsp:val=&quot;00C918E8&quot;/&gt;&lt;wsp:rsid wsp:val=&quot;00CB6C3C&quot;/&gt;&lt;wsp:rsid wsp:val=&quot;00CC4D38&quot;/&gt;&lt;wsp:rsid wsp:val=&quot;00D049F1&quot;/&gt;&lt;wsp:rsid wsp:val=&quot;00D157AC&quot;/&gt;&lt;wsp:rsid wsp:val=&quot;00D24E1B&quot;/&gt;&lt;wsp:rsid wsp:val=&quot;00D31DB7&quot;/&gt;&lt;wsp:rsid wsp:val=&quot;00D5009D&quot;/&gt;&lt;wsp:rsid wsp:val=&quot;00D65A07&quot;/&gt;&lt;wsp:rsid wsp:val=&quot;00E34663&quot;/&gt;&lt;wsp:rsid wsp:val=&quot;00ED1075&quot;/&gt;&lt;wsp:rsid wsp:val=&quot;00F56090&quot;/&gt;&lt;wsp:rsid wsp:val=&quot;00F62572&quot;/&gt;&lt;wsp:rsid wsp:val=&quot;00F75922&quot;/&gt;&lt;wsp:rsid wsp:val=&quot;00FA2D79&quot;/&gt;&lt;wsp:rsid wsp:val=&quot;00FE033D&quot;/&gt;&lt;wsp:rsid wsp:val=&quot;00FF12E1&quot;/&gt;&lt;/wsp:rsids&gt;&lt;/w:docPr&gt;&lt;w:body&gt;&lt;w:p wsp:rsidR=&quot;00000000&quot; wsp:rsidRDefault=&quot;007C0BD9&quot;&gt;&lt;m:oMathPara&gt;&lt;m:oMath&gt;&lt;m:nary&gt;&lt;m:naryPr&gt;&lt;m:chr m:val=&quot;鈭:r">
            <v:imagedata r:id="rId8" o:title="" chromakey="white"/>
          </v:shape>
        </w:pict>
      </w:r>
      <w:r w:rsidRPr="00BC2E2F">
        <w:rPr>
          <w:rFonts w:ascii="方正喵呜体" w:eastAsia="方正喵呜体"/>
          <w:sz w:val="24"/>
          <w:szCs w:val="24"/>
        </w:rPr>
        <w:fldChar w:fldCharType="end"/>
      </w:r>
    </w:p>
    <w:p w:rsidR="006F628D" w:rsidRDefault="006F628D" w:rsidP="009147F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100%    </w:t>
      </w:r>
      <w:r>
        <w:rPr>
          <w:rFonts w:ascii="方正喵呜体" w:eastAsia="方正喵呜体" w:hint="eastAsia"/>
          <w:sz w:val="24"/>
          <w:szCs w:val="24"/>
        </w:rPr>
        <w:t>φ是积性函数，两个质数之间互不影响。</w:t>
      </w:r>
    </w:p>
    <w:p w:rsidR="006F628D" w:rsidRDefault="006F628D" w:rsidP="009147F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所以我们将两个质数分开算，对于每个质数按照上面的办法做。</w:t>
      </w:r>
    </w:p>
    <w:p w:rsidR="006F628D" w:rsidRPr="009147F0" w:rsidRDefault="006F628D" w:rsidP="009147F0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</w:t>
      </w:r>
      <w:r>
        <w:rPr>
          <w:rFonts w:ascii="方正喵呜体" w:eastAsia="方正喵呜体" w:hint="eastAsia"/>
          <w:sz w:val="24"/>
          <w:szCs w:val="24"/>
        </w:rPr>
        <w:t>时间复杂度</w:t>
      </w:r>
      <w:r>
        <w:rPr>
          <w:rFonts w:ascii="方正喵呜体" w:eastAsia="方正喵呜体"/>
          <w:sz w:val="24"/>
          <w:szCs w:val="24"/>
        </w:rPr>
        <w:t>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n</w:t>
      </w:r>
    </w:p>
    <w:p w:rsidR="006F628D" w:rsidRPr="009147F0" w:rsidRDefault="006F628D" w:rsidP="009147F0">
      <w:pPr>
        <w:rPr>
          <w:rFonts w:ascii="方正喵呜体" w:eastAsia="方正喵呜体"/>
          <w:sz w:val="24"/>
          <w:szCs w:val="24"/>
        </w:rPr>
      </w:pPr>
    </w:p>
    <w:p w:rsidR="006F628D" w:rsidRDefault="006F628D" w:rsidP="00C819FD">
      <w:pPr>
        <w:ind w:left="31680" w:hangingChars="100" w:firstLine="31680"/>
        <w:jc w:val="left"/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2.</w:t>
      </w:r>
      <w:r>
        <w:rPr>
          <w:rFonts w:ascii="方正喵呜体" w:eastAsia="方正喵呜体" w:hint="eastAsia"/>
          <w:b/>
          <w:sz w:val="32"/>
          <w:szCs w:val="32"/>
        </w:rPr>
        <w:t>吕大头的项链工厂（</w:t>
      </w:r>
      <w:r>
        <w:rPr>
          <w:rFonts w:ascii="方正喵呜体" w:eastAsia="方正喵呜体"/>
          <w:b/>
          <w:sz w:val="32"/>
          <w:szCs w:val="32"/>
        </w:rPr>
        <w:t>necklace.pas/c/cpp</w:t>
      </w:r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6F628D" w:rsidRDefault="006F628D" w:rsidP="00C819FD">
      <w:pPr>
        <w:ind w:leftChars="152" w:left="31680"/>
        <w:jc w:val="left"/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 w:hint="eastAsia"/>
          <w:b/>
          <w:sz w:val="32"/>
          <w:szCs w:val="32"/>
        </w:rPr>
        <w:t>原题：</w:t>
      </w:r>
      <w:r>
        <w:rPr>
          <w:rFonts w:ascii="方正喵呜体" w:eastAsia="方正喵呜体"/>
          <w:b/>
          <w:sz w:val="32"/>
          <w:szCs w:val="32"/>
        </w:rPr>
        <w:t>bzoj1493:[NOI2007]</w:t>
      </w:r>
      <w:r w:rsidRPr="0076378B">
        <w:rPr>
          <w:rFonts w:ascii="方正喵呜体" w:eastAsia="方正喵呜体"/>
          <w:b/>
          <w:sz w:val="32"/>
          <w:szCs w:val="32"/>
        </w:rPr>
        <w:t xml:space="preserve"> </w:t>
      </w:r>
      <w:r>
        <w:rPr>
          <w:rFonts w:ascii="方正喵呜体" w:eastAsia="方正喵呜体" w:hint="eastAsia"/>
          <w:b/>
          <w:sz w:val="32"/>
          <w:szCs w:val="32"/>
        </w:rPr>
        <w:t>项链工厂</w:t>
      </w:r>
    </w:p>
    <w:p w:rsidR="006F628D" w:rsidRDefault="006F628D" w:rsidP="00CB6C3C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b/>
          <w:sz w:val="32"/>
          <w:szCs w:val="32"/>
        </w:rPr>
        <w:t xml:space="preserve"> </w:t>
      </w:r>
      <w:r>
        <w:rPr>
          <w:rFonts w:ascii="方正喵呜体" w:eastAsia="方正喵呜体"/>
          <w:sz w:val="24"/>
          <w:szCs w:val="24"/>
        </w:rPr>
        <w:t xml:space="preserve">  20% </w:t>
      </w:r>
      <w:r>
        <w:rPr>
          <w:rFonts w:ascii="方正喵呜体" w:eastAsia="方正喵呜体" w:hint="eastAsia"/>
          <w:sz w:val="24"/>
          <w:szCs w:val="24"/>
        </w:rPr>
        <w:t>暴力</w:t>
      </w:r>
      <w:r>
        <w:rPr>
          <w:rFonts w:ascii="方正喵呜体" w:eastAsia="方正喵呜体"/>
          <w:sz w:val="24"/>
          <w:szCs w:val="24"/>
        </w:rPr>
        <w:t xml:space="preserve"> 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QN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 </w:t>
      </w:r>
      <w:r>
        <w:rPr>
          <w:rFonts w:ascii="方正喵呜体" w:eastAsia="方正喵呜体" w:hint="eastAsia"/>
          <w:sz w:val="24"/>
          <w:szCs w:val="24"/>
        </w:rPr>
        <w:t>没有</w:t>
      </w:r>
      <w:r>
        <w:rPr>
          <w:rFonts w:ascii="方正喵呜体" w:eastAsia="方正喵呜体"/>
          <w:sz w:val="24"/>
          <w:szCs w:val="24"/>
        </w:rPr>
        <w:t>R,F</w:t>
      </w:r>
      <w:r>
        <w:rPr>
          <w:rFonts w:ascii="方正喵呜体" w:eastAsia="方正喵呜体" w:hint="eastAsia"/>
          <w:sz w:val="24"/>
          <w:szCs w:val="24"/>
        </w:rPr>
        <w:t>：就是一个线段树区间覆盖，区间查询的问题。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    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QlogN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 </w:t>
      </w:r>
      <w:r>
        <w:rPr>
          <w:rFonts w:ascii="方正喵呜体" w:eastAsia="方正喵呜体" w:hint="eastAsia"/>
          <w:sz w:val="24"/>
          <w:szCs w:val="24"/>
        </w:rPr>
        <w:t>没有</w:t>
      </w:r>
      <w:r>
        <w:rPr>
          <w:rFonts w:ascii="方正喵呜体" w:eastAsia="方正喵呜体"/>
          <w:sz w:val="24"/>
          <w:szCs w:val="24"/>
        </w:rPr>
        <w:t>R</w:t>
      </w:r>
      <w:r>
        <w:rPr>
          <w:rFonts w:ascii="方正喵呜体" w:eastAsia="方正喵呜体" w:hint="eastAsia"/>
          <w:sz w:val="24"/>
          <w:szCs w:val="24"/>
        </w:rPr>
        <w:t>：用</w:t>
      </w:r>
      <w:r>
        <w:rPr>
          <w:rFonts w:ascii="方正喵呜体" w:eastAsia="方正喵呜体"/>
          <w:sz w:val="24"/>
          <w:szCs w:val="24"/>
        </w:rPr>
        <w:t>rev</w:t>
      </w:r>
      <w:r>
        <w:rPr>
          <w:rFonts w:ascii="方正喵呜体" w:eastAsia="方正喵呜体" w:hint="eastAsia"/>
          <w:sz w:val="24"/>
          <w:szCs w:val="24"/>
        </w:rPr>
        <w:t>标记表示是否翻转。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   </w:t>
      </w:r>
      <w:r>
        <w:rPr>
          <w:rFonts w:ascii="方正喵呜体" w:eastAsia="方正喵呜体" w:hint="eastAsia"/>
          <w:sz w:val="24"/>
          <w:szCs w:val="24"/>
        </w:rPr>
        <w:t>将读入的范围强制翻转即可。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   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QlogN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20% </w:t>
      </w:r>
      <w:r>
        <w:rPr>
          <w:rFonts w:ascii="方正喵呜体" w:eastAsia="方正喵呜体" w:hint="eastAsia"/>
          <w:sz w:val="24"/>
          <w:szCs w:val="24"/>
        </w:rPr>
        <w:t>没有</w:t>
      </w:r>
      <w:r>
        <w:rPr>
          <w:rFonts w:ascii="方正喵呜体" w:eastAsia="方正喵呜体"/>
          <w:sz w:val="24"/>
          <w:szCs w:val="24"/>
        </w:rPr>
        <w:t>F</w:t>
      </w:r>
      <w:r>
        <w:rPr>
          <w:rFonts w:ascii="方正喵呜体" w:eastAsia="方正喵呜体" w:hint="eastAsia"/>
          <w:sz w:val="24"/>
          <w:szCs w:val="24"/>
        </w:rPr>
        <w:t>：用</w:t>
      </w:r>
      <w:r>
        <w:rPr>
          <w:rFonts w:ascii="方正喵呜体" w:eastAsia="方正喵呜体"/>
          <w:sz w:val="24"/>
          <w:szCs w:val="24"/>
        </w:rPr>
        <w:t>mov</w:t>
      </w:r>
      <w:r>
        <w:rPr>
          <w:rFonts w:ascii="方正喵呜体" w:eastAsia="方正喵呜体" w:hint="eastAsia"/>
          <w:sz w:val="24"/>
          <w:szCs w:val="24"/>
        </w:rPr>
        <w:t>标记表示旋转位移的位数。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</w:t>
      </w:r>
      <w:r>
        <w:rPr>
          <w:rFonts w:ascii="方正喵呜体" w:eastAsia="方正喵呜体" w:hint="eastAsia"/>
          <w:sz w:val="24"/>
          <w:szCs w:val="24"/>
        </w:rPr>
        <w:t>将读入范围强制位移即可。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</w:t>
      </w:r>
      <w:r>
        <w:rPr>
          <w:rFonts w:ascii="方正喵呜体" w:eastAsia="方正喵呜体" w:hint="eastAsia"/>
          <w:sz w:val="24"/>
          <w:szCs w:val="24"/>
        </w:rPr>
        <w:t>注意分段时中间加上两段是否相等的特判。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     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QlogN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100%</w:t>
      </w:r>
      <w:r>
        <w:rPr>
          <w:rFonts w:ascii="方正喵呜体" w:eastAsia="方正喵呜体" w:hint="eastAsia"/>
          <w:sz w:val="24"/>
          <w:szCs w:val="24"/>
        </w:rPr>
        <w:t>：维护两个标记</w:t>
      </w:r>
      <w:r>
        <w:rPr>
          <w:rFonts w:ascii="方正喵呜体" w:eastAsia="方正喵呜体"/>
          <w:sz w:val="24"/>
          <w:szCs w:val="24"/>
        </w:rPr>
        <w:t>rev</w:t>
      </w:r>
      <w:r>
        <w:rPr>
          <w:rFonts w:ascii="方正喵呜体" w:eastAsia="方正喵呜体" w:hint="eastAsia"/>
          <w:sz w:val="24"/>
          <w:szCs w:val="24"/>
        </w:rPr>
        <w:t>，</w:t>
      </w:r>
      <w:r>
        <w:rPr>
          <w:rFonts w:ascii="方正喵呜体" w:eastAsia="方正喵呜体"/>
          <w:sz w:val="24"/>
          <w:szCs w:val="24"/>
        </w:rPr>
        <w:t>mov</w:t>
      </w:r>
      <w:r>
        <w:rPr>
          <w:rFonts w:ascii="方正喵呜体" w:eastAsia="方正喵呜体" w:hint="eastAsia"/>
          <w:sz w:val="24"/>
          <w:szCs w:val="24"/>
        </w:rPr>
        <w:t>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</w:t>
      </w:r>
      <w:r>
        <w:rPr>
          <w:rFonts w:ascii="方正喵呜体" w:eastAsia="方正喵呜体" w:hint="eastAsia"/>
          <w:sz w:val="24"/>
          <w:szCs w:val="24"/>
        </w:rPr>
        <w:t>强制转换坐标，然后线段树判断。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</w:t>
      </w:r>
      <w:r>
        <w:rPr>
          <w:rFonts w:ascii="方正喵呜体" w:eastAsia="方正喵呜体" w:hint="eastAsia"/>
          <w:sz w:val="24"/>
          <w:szCs w:val="24"/>
        </w:rPr>
        <w:t>细节比较多。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 O</w:t>
      </w:r>
      <w:r>
        <w:rPr>
          <w:rFonts w:ascii="方正喵呜体" w:eastAsia="方正喵呜体" w:hint="eastAsia"/>
          <w:sz w:val="24"/>
          <w:szCs w:val="24"/>
        </w:rPr>
        <w:t>（</w:t>
      </w:r>
      <w:r>
        <w:rPr>
          <w:rFonts w:ascii="方正喵呜体" w:eastAsia="方正喵呜体"/>
          <w:sz w:val="24"/>
          <w:szCs w:val="24"/>
        </w:rPr>
        <w:t>QlogN</w:t>
      </w:r>
      <w:r>
        <w:rPr>
          <w:rFonts w:ascii="方正喵呜体" w:eastAsia="方正喵呜体" w:hint="eastAsia"/>
          <w:sz w:val="24"/>
          <w:szCs w:val="24"/>
        </w:rPr>
        <w:t>）</w:t>
      </w:r>
    </w:p>
    <w:p w:rsidR="006F628D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 w:hint="eastAsia"/>
          <w:sz w:val="24"/>
          <w:szCs w:val="24"/>
        </w:rPr>
        <w:t>当然可以用</w:t>
      </w:r>
      <w:r>
        <w:rPr>
          <w:rFonts w:ascii="方正喵呜体" w:eastAsia="方正喵呜体"/>
          <w:sz w:val="24"/>
          <w:szCs w:val="24"/>
        </w:rPr>
        <w:t>splay</w:t>
      </w:r>
      <w:r>
        <w:rPr>
          <w:rFonts w:ascii="方正喵呜体" w:eastAsia="方正喵呜体" w:hint="eastAsia"/>
          <w:sz w:val="24"/>
          <w:szCs w:val="24"/>
        </w:rPr>
        <w:t>做辣。</w:t>
      </w:r>
    </w:p>
    <w:p w:rsidR="006F628D" w:rsidRPr="0076378B" w:rsidRDefault="006F628D" w:rsidP="001F55B8">
      <w:pPr>
        <w:rPr>
          <w:rFonts w:ascii="方正喵呜体" w:eastAsia="方正喵呜体"/>
          <w:b/>
          <w:color w:val="FF0000"/>
          <w:sz w:val="30"/>
          <w:szCs w:val="30"/>
        </w:rPr>
      </w:pPr>
      <w:r w:rsidRPr="0076378B">
        <w:rPr>
          <w:rFonts w:ascii="方正喵呜体" w:eastAsia="方正喵呜体"/>
          <w:b/>
          <w:sz w:val="24"/>
          <w:szCs w:val="24"/>
        </w:rPr>
        <w:t xml:space="preserve">  </w:t>
      </w:r>
      <w:r w:rsidRPr="0076378B">
        <w:rPr>
          <w:rFonts w:ascii="方正喵呜体" w:eastAsia="方正喵呜体" w:hint="eastAsia"/>
          <w:b/>
          <w:color w:val="FF0000"/>
          <w:sz w:val="30"/>
          <w:szCs w:val="30"/>
        </w:rPr>
        <w:t>能不用</w:t>
      </w:r>
      <w:r w:rsidRPr="0076378B">
        <w:rPr>
          <w:rFonts w:ascii="方正喵呜体" w:eastAsia="方正喵呜体"/>
          <w:b/>
          <w:color w:val="FF0000"/>
          <w:sz w:val="30"/>
          <w:szCs w:val="30"/>
        </w:rPr>
        <w:t>splay</w:t>
      </w:r>
      <w:r w:rsidRPr="0076378B">
        <w:rPr>
          <w:rFonts w:ascii="方正喵呜体" w:eastAsia="方正喵呜体" w:hint="eastAsia"/>
          <w:b/>
          <w:color w:val="FF0000"/>
          <w:sz w:val="30"/>
          <w:szCs w:val="30"/>
        </w:rPr>
        <w:t>坚决不用</w:t>
      </w:r>
      <w:r w:rsidRPr="0076378B">
        <w:rPr>
          <w:rFonts w:ascii="方正喵呜体" w:eastAsia="方正喵呜体"/>
          <w:b/>
          <w:color w:val="FF0000"/>
          <w:sz w:val="30"/>
          <w:szCs w:val="30"/>
        </w:rPr>
        <w:t>splay</w:t>
      </w:r>
      <w:r w:rsidRPr="0076378B">
        <w:rPr>
          <w:rFonts w:ascii="方正喵呜体" w:eastAsia="方正喵呜体"/>
          <w:b/>
          <w:color w:val="FF0000"/>
          <w:sz w:val="30"/>
          <w:szCs w:val="30"/>
        </w:rPr>
        <w:t>—–</w:t>
      </w:r>
      <w:r w:rsidRPr="0076378B">
        <w:rPr>
          <w:rFonts w:ascii="方正喵呜体" w:eastAsia="方正喵呜体"/>
          <w:b/>
          <w:color w:val="FF0000"/>
          <w:sz w:val="30"/>
          <w:szCs w:val="30"/>
        </w:rPr>
        <w:t>zyy</w:t>
      </w:r>
      <w:r w:rsidRPr="0076378B">
        <w:rPr>
          <w:rFonts w:ascii="方正喵呜体" w:eastAsia="方正喵呜体"/>
          <w:b/>
          <w:color w:val="FF0000"/>
          <w:sz w:val="30"/>
          <w:szCs w:val="30"/>
        </w:rPr>
        <w:t> </w:t>
      </w:r>
    </w:p>
    <w:p w:rsidR="006F628D" w:rsidRDefault="006F628D" w:rsidP="001F55B8">
      <w:pPr>
        <w:rPr>
          <w:rFonts w:ascii="方正喵呜体" w:eastAsia="方正喵呜体"/>
          <w:b/>
          <w:sz w:val="32"/>
          <w:szCs w:val="32"/>
        </w:rPr>
      </w:pPr>
      <w:r>
        <w:rPr>
          <w:rFonts w:ascii="方正喵呜体" w:eastAsia="方正喵呜体"/>
          <w:b/>
          <w:sz w:val="32"/>
          <w:szCs w:val="32"/>
        </w:rPr>
        <w:t>3.</w:t>
      </w:r>
      <w:r>
        <w:rPr>
          <w:rFonts w:ascii="方正喵呜体" w:eastAsia="方正喵呜体" w:hint="eastAsia"/>
          <w:b/>
          <w:sz w:val="32"/>
          <w:szCs w:val="32"/>
        </w:rPr>
        <w:t>吕大头的购物计划（</w:t>
      </w:r>
      <w:r>
        <w:rPr>
          <w:rFonts w:ascii="方正喵呜体" w:eastAsia="方正喵呜体"/>
          <w:b/>
          <w:sz w:val="32"/>
          <w:szCs w:val="32"/>
        </w:rPr>
        <w:t>shopping.pas/c/cpp</w:t>
      </w:r>
      <w:r>
        <w:rPr>
          <w:rFonts w:ascii="方正喵呜体" w:eastAsia="方正喵呜体" w:hint="eastAsia"/>
          <w:b/>
          <w:sz w:val="32"/>
          <w:szCs w:val="32"/>
        </w:rPr>
        <w:t>）</w:t>
      </w:r>
    </w:p>
    <w:p w:rsidR="006F628D" w:rsidRPr="004D03C0" w:rsidRDefault="006F628D" w:rsidP="001F55B8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b/>
          <w:sz w:val="32"/>
          <w:szCs w:val="32"/>
        </w:rPr>
        <w:t xml:space="preserve">  </w:t>
      </w:r>
      <w:r>
        <w:rPr>
          <w:rFonts w:ascii="方正喵呜体" w:eastAsia="方正喵呜体" w:hint="eastAsia"/>
          <w:b/>
          <w:sz w:val="32"/>
          <w:szCs w:val="32"/>
        </w:rPr>
        <w:t>原题：</w:t>
      </w:r>
      <w:r>
        <w:rPr>
          <w:rFonts w:ascii="方正喵呜体" w:eastAsia="方正喵呜体"/>
          <w:b/>
          <w:sz w:val="32"/>
          <w:szCs w:val="32"/>
        </w:rPr>
        <w:t>Codeforces 797B</w:t>
      </w:r>
      <w:r>
        <w:rPr>
          <w:rFonts w:ascii="方正喵呜体" w:eastAsia="方正喵呜体" w:hint="eastAsia"/>
          <w:b/>
          <w:sz w:val="32"/>
          <w:szCs w:val="32"/>
        </w:rPr>
        <w:t>减弱版</w:t>
      </w:r>
    </w:p>
    <w:p w:rsidR="006F628D" w:rsidRDefault="006F628D" w:rsidP="0076378B">
      <w:pPr>
        <w:rPr>
          <w:rFonts w:ascii="方正喵呜体" w:eastAsia="方正喵呜体"/>
          <w:sz w:val="24"/>
          <w:szCs w:val="24"/>
        </w:rPr>
      </w:pPr>
      <w:r w:rsidRPr="004D03C0">
        <w:rPr>
          <w:rFonts w:ascii="方正喵呜体" w:eastAsia="方正喵呜体"/>
          <w:sz w:val="24"/>
          <w:szCs w:val="24"/>
        </w:rPr>
        <w:t xml:space="preserve">  </w:t>
      </w:r>
      <w:r>
        <w:rPr>
          <w:rFonts w:ascii="方正喵呜体" w:eastAsia="方正喵呜体"/>
          <w:sz w:val="24"/>
          <w:szCs w:val="24"/>
        </w:rPr>
        <w:t xml:space="preserve">30% </w:t>
      </w:r>
      <w:r>
        <w:rPr>
          <w:rFonts w:ascii="方正喵呜体" w:eastAsia="方正喵呜体" w:hint="eastAsia"/>
          <w:sz w:val="24"/>
          <w:szCs w:val="24"/>
        </w:rPr>
        <w:t>二进制枚举每个数取不取。</w:t>
      </w:r>
    </w:p>
    <w:p w:rsidR="006F628D" w:rsidRDefault="006F628D" w:rsidP="00653EB1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100% </w:t>
      </w:r>
      <w:r>
        <w:rPr>
          <w:rFonts w:ascii="方正喵呜体" w:eastAsia="方正喵呜体" w:hint="eastAsia"/>
          <w:sz w:val="24"/>
          <w:szCs w:val="24"/>
        </w:rPr>
        <w:t>选出所有数。</w:t>
      </w:r>
    </w:p>
    <w:p w:rsidR="006F628D" w:rsidRPr="004D03C0" w:rsidRDefault="006F628D" w:rsidP="00653EB1">
      <w:pPr>
        <w:rPr>
          <w:rFonts w:ascii="方正喵呜体" w:eastAsia="方正喵呜体"/>
          <w:sz w:val="24"/>
          <w:szCs w:val="24"/>
        </w:rPr>
      </w:pPr>
      <w:r>
        <w:rPr>
          <w:rFonts w:ascii="方正喵呜体" w:eastAsia="方正喵呜体"/>
          <w:sz w:val="24"/>
          <w:szCs w:val="24"/>
        </w:rPr>
        <w:t xml:space="preserve">        </w:t>
      </w:r>
      <w:r>
        <w:rPr>
          <w:rFonts w:ascii="方正喵呜体" w:eastAsia="方正喵呜体" w:hint="eastAsia"/>
          <w:sz w:val="24"/>
          <w:szCs w:val="24"/>
        </w:rPr>
        <w:t>如果和为偶数删去最小奇数。</w:t>
      </w:r>
    </w:p>
    <w:p w:rsidR="006F628D" w:rsidRPr="001F55B8" w:rsidRDefault="006F628D" w:rsidP="001F55B8">
      <w:pPr>
        <w:rPr>
          <w:szCs w:val="24"/>
        </w:rPr>
      </w:pPr>
    </w:p>
    <w:sectPr w:rsidR="006F628D" w:rsidRPr="001F55B8" w:rsidSect="0010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28D" w:rsidRDefault="006F628D" w:rsidP="005533A6">
      <w:r>
        <w:separator/>
      </w:r>
    </w:p>
  </w:endnote>
  <w:endnote w:type="continuationSeparator" w:id="0">
    <w:p w:rsidR="006F628D" w:rsidRDefault="006F628D" w:rsidP="00553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喵呜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28D" w:rsidRDefault="006F628D" w:rsidP="005533A6">
      <w:r>
        <w:separator/>
      </w:r>
    </w:p>
  </w:footnote>
  <w:footnote w:type="continuationSeparator" w:id="0">
    <w:p w:rsidR="006F628D" w:rsidRDefault="006F628D" w:rsidP="00553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F3F1F"/>
    <w:multiLevelType w:val="hybridMultilevel"/>
    <w:tmpl w:val="B5365734"/>
    <w:lvl w:ilvl="0" w:tplc="DC5C2E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17B0A19"/>
    <w:multiLevelType w:val="hybridMultilevel"/>
    <w:tmpl w:val="68C84CDA"/>
    <w:lvl w:ilvl="0" w:tplc="D1F8AC2A">
      <w:start w:val="1"/>
      <w:numFmt w:val="decimal"/>
      <w:lvlText w:val="%1."/>
      <w:lvlJc w:val="left"/>
      <w:pPr>
        <w:ind w:left="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  <w:rPr>
        <w:rFonts w:cs="Times New Roman"/>
      </w:rPr>
    </w:lvl>
  </w:abstractNum>
  <w:abstractNum w:abstractNumId="2">
    <w:nsid w:val="7E490571"/>
    <w:multiLevelType w:val="hybridMultilevel"/>
    <w:tmpl w:val="D616BF82"/>
    <w:lvl w:ilvl="0" w:tplc="7E7617A0">
      <w:start w:val="1"/>
      <w:numFmt w:val="japaneseCounting"/>
      <w:lvlText w:val="%1天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33D"/>
    <w:rsid w:val="000079C6"/>
    <w:rsid w:val="00010AB7"/>
    <w:rsid w:val="000246FC"/>
    <w:rsid w:val="000311F1"/>
    <w:rsid w:val="00046E79"/>
    <w:rsid w:val="000527C0"/>
    <w:rsid w:val="00053342"/>
    <w:rsid w:val="00082884"/>
    <w:rsid w:val="000B2EF4"/>
    <w:rsid w:val="0010170A"/>
    <w:rsid w:val="00136F9E"/>
    <w:rsid w:val="001B6BCF"/>
    <w:rsid w:val="001E1ECC"/>
    <w:rsid w:val="001F55B8"/>
    <w:rsid w:val="00275EC7"/>
    <w:rsid w:val="0029251F"/>
    <w:rsid w:val="002D5367"/>
    <w:rsid w:val="002E4E31"/>
    <w:rsid w:val="00314ACA"/>
    <w:rsid w:val="00344280"/>
    <w:rsid w:val="0036203F"/>
    <w:rsid w:val="00392ABD"/>
    <w:rsid w:val="00394ED4"/>
    <w:rsid w:val="003C15C1"/>
    <w:rsid w:val="00404971"/>
    <w:rsid w:val="004217D5"/>
    <w:rsid w:val="00424218"/>
    <w:rsid w:val="004A4559"/>
    <w:rsid w:val="004C6B41"/>
    <w:rsid w:val="004D03C0"/>
    <w:rsid w:val="00502A4B"/>
    <w:rsid w:val="005113F5"/>
    <w:rsid w:val="00550ABA"/>
    <w:rsid w:val="005533A6"/>
    <w:rsid w:val="00582851"/>
    <w:rsid w:val="005C7E5A"/>
    <w:rsid w:val="005F372A"/>
    <w:rsid w:val="00653EB1"/>
    <w:rsid w:val="006B0073"/>
    <w:rsid w:val="006F39DE"/>
    <w:rsid w:val="006F628D"/>
    <w:rsid w:val="00715ADA"/>
    <w:rsid w:val="007253A5"/>
    <w:rsid w:val="0076378B"/>
    <w:rsid w:val="007A1465"/>
    <w:rsid w:val="007D051D"/>
    <w:rsid w:val="007D4975"/>
    <w:rsid w:val="007D55E5"/>
    <w:rsid w:val="007E7D35"/>
    <w:rsid w:val="00803AA6"/>
    <w:rsid w:val="00835926"/>
    <w:rsid w:val="00895945"/>
    <w:rsid w:val="008D6FA7"/>
    <w:rsid w:val="008E4D62"/>
    <w:rsid w:val="009147F0"/>
    <w:rsid w:val="0091497F"/>
    <w:rsid w:val="00927BF7"/>
    <w:rsid w:val="00995BC2"/>
    <w:rsid w:val="009B2389"/>
    <w:rsid w:val="00A00801"/>
    <w:rsid w:val="00A011DE"/>
    <w:rsid w:val="00AB0A51"/>
    <w:rsid w:val="00AC4746"/>
    <w:rsid w:val="00AE04C6"/>
    <w:rsid w:val="00B40DCC"/>
    <w:rsid w:val="00B453F6"/>
    <w:rsid w:val="00B6395A"/>
    <w:rsid w:val="00B97610"/>
    <w:rsid w:val="00BC2E2F"/>
    <w:rsid w:val="00BC5D8B"/>
    <w:rsid w:val="00BF669D"/>
    <w:rsid w:val="00C45665"/>
    <w:rsid w:val="00C819FD"/>
    <w:rsid w:val="00C918E8"/>
    <w:rsid w:val="00CB6C3C"/>
    <w:rsid w:val="00CC4D38"/>
    <w:rsid w:val="00D049F1"/>
    <w:rsid w:val="00D157AC"/>
    <w:rsid w:val="00D24E1B"/>
    <w:rsid w:val="00D31DB7"/>
    <w:rsid w:val="00D5009D"/>
    <w:rsid w:val="00D65A07"/>
    <w:rsid w:val="00E34663"/>
    <w:rsid w:val="00ED1075"/>
    <w:rsid w:val="00F56090"/>
    <w:rsid w:val="00F62572"/>
    <w:rsid w:val="00F75922"/>
    <w:rsid w:val="00FA2D79"/>
    <w:rsid w:val="00FE033D"/>
    <w:rsid w:val="00FF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B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9"/>
    <w:qFormat/>
    <w:rsid w:val="0076378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5009D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6378B"/>
    <w:rPr>
      <w:rFonts w:ascii="宋体" w:eastAsia="宋体" w:hAnsi="宋体" w:cs="宋体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99"/>
    <w:qFormat/>
    <w:rsid w:val="00D5009D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B6BCF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533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533A6"/>
    <w:rPr>
      <w:rFonts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0AB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50A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0ABA"/>
    <w:rPr>
      <w:rFonts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76378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76378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321</TotalTime>
  <Pages>3</Pages>
  <Words>181</Words>
  <Characters>1034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2017-04-15T06:47:00Z</dcterms:created>
  <dcterms:modified xsi:type="dcterms:W3CDTF">2017-05-08T02:48:00Z</dcterms:modified>
</cp:coreProperties>
</file>